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C57DD3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957850" w14:textId="47EFE59B" w:rsidR="00692703" w:rsidRPr="00CF1A49" w:rsidRDefault="005271EF" w:rsidP="00913946">
            <w:pPr>
              <w:pStyle w:val="Title"/>
            </w:pPr>
            <w:r>
              <w:t xml:space="preserve">Daniel </w:t>
            </w:r>
            <w:r>
              <w:rPr>
                <w:rStyle w:val="IntenseEmphasis"/>
              </w:rPr>
              <w:t>Wernz</w:t>
            </w:r>
          </w:p>
          <w:p w14:paraId="34357C9D" w14:textId="7C93D001" w:rsidR="00692703" w:rsidRPr="00CF1A49" w:rsidRDefault="00EE3C0D" w:rsidP="00913946">
            <w:pPr>
              <w:pStyle w:val="ContactInfo"/>
              <w:contextualSpacing w:val="0"/>
            </w:pPr>
            <w:r>
              <w:t>Mims, FL, 32754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EA4FEC35EF94D2E8BFB7A9C4DF1950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271EF">
              <w:t>(410) 808-7105</w:t>
            </w:r>
          </w:p>
          <w:p w14:paraId="02FA6DED" w14:textId="3EE1B620" w:rsidR="00692703" w:rsidRPr="00CF1A49" w:rsidRDefault="00426F2A" w:rsidP="00913946">
            <w:pPr>
              <w:pStyle w:val="ContactInfoEmphasis"/>
              <w:contextualSpacing w:val="0"/>
            </w:pPr>
            <w:r w:rsidRPr="009E4CF1">
              <w:t>dwernz@att.net</w:t>
            </w:r>
            <w:sdt>
              <w:sdtPr>
                <w:alias w:val="Divider dot:"/>
                <w:tag w:val="Divider dot:"/>
                <w:id w:val="2000459528"/>
                <w:placeholder>
                  <w:docPart w:val="816925C4C6DE4BC0AE96E66CAA76FCBB"/>
                </w:placeholder>
                <w:temporary/>
                <w:showingPlcHdr/>
                <w15:appearance w15:val="hidden"/>
              </w:sdtPr>
              <w:sdtContent>
                <w:r w:rsidR="00692703" w:rsidRPr="009E4CF1">
                  <w:t>·</w:t>
                </w:r>
              </w:sdtContent>
            </w:sdt>
            <w:r w:rsidR="00692703" w:rsidRPr="009E4CF1">
              <w:t xml:space="preserve"> </w:t>
            </w:r>
            <w:hyperlink r:id="rId8" w:history="1">
              <w:r w:rsidR="005271EF" w:rsidRPr="009E4CF1">
                <w:rPr>
                  <w:rStyle w:val="Hyperlink"/>
                  <w:color w:val="1D824C" w:themeColor="accent1"/>
                  <w:u w:val="none"/>
                </w:rPr>
                <w:t>linkedin.com/in/danielwernz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198209188"/>
                <w:placeholder>
                  <w:docPart w:val="2F346E4427C949F59365E82A85EA1B6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</w:t>
            </w:r>
            <w:hyperlink r:id="rId9" w:history="1">
              <w:r w:rsidRPr="00426F2A">
                <w:rPr>
                  <w:rStyle w:val="Hyperlink"/>
                  <w:color w:val="1D824C" w:themeColor="accent1"/>
                  <w:u w:val="none"/>
                </w:rPr>
                <w:t>dwernzcv.azurewebsites.net</w:t>
              </w:r>
            </w:hyperlink>
          </w:p>
        </w:tc>
      </w:tr>
    </w:tbl>
    <w:p w14:paraId="3CD39109" w14:textId="6AB97D15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D0E560E2503464BA0E75E081086A109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AFD0ABF" w14:textId="77777777" w:rsidTr="00EB1D6A">
        <w:tc>
          <w:tcPr>
            <w:tcW w:w="9290" w:type="dxa"/>
          </w:tcPr>
          <w:p w14:paraId="275B015E" w14:textId="77777777" w:rsidR="001258A4" w:rsidRPr="00CF1A49" w:rsidRDefault="001258A4" w:rsidP="001258A4">
            <w:pPr>
              <w:pStyle w:val="Heading3"/>
              <w:contextualSpacing w:val="0"/>
              <w:outlineLvl w:val="2"/>
            </w:pPr>
            <w:r>
              <w:t>January 2022 to present</w:t>
            </w:r>
          </w:p>
          <w:p w14:paraId="695046FE" w14:textId="77777777" w:rsidR="001258A4" w:rsidRPr="00CF1A49" w:rsidRDefault="001258A4" w:rsidP="001258A4">
            <w:pPr>
              <w:pStyle w:val="Heading2"/>
              <w:contextualSpacing w:val="0"/>
              <w:outlineLvl w:val="1"/>
            </w:pPr>
            <w:r>
              <w:t>Divemaster Candidate</w:t>
            </w:r>
            <w:r w:rsidRPr="00CF1A49">
              <w:t xml:space="preserve">, </w:t>
            </w:r>
            <w:r w:rsidRPr="008733B7">
              <w:rPr>
                <w:b w:val="0"/>
                <w:bCs/>
                <w:color w:val="000000" w:themeColor="text1"/>
              </w:rPr>
              <w:t>Dayo Scuba</w:t>
            </w:r>
          </w:p>
          <w:p w14:paraId="47C061EE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Assist Dive Instructor with certification classes.</w:t>
            </w:r>
          </w:p>
          <w:p w14:paraId="3A79B144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Aid in with merchandise at the dive shop.</w:t>
            </w:r>
          </w:p>
          <w:p w14:paraId="69925451" w14:textId="77777777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>Fill, inspect, and analyze scuba cylinders with varying levels of oxygen, nitrogen, and helium.</w:t>
            </w:r>
          </w:p>
          <w:p w14:paraId="2DB9A6BB" w14:textId="387AF404" w:rsidR="001258A4" w:rsidRDefault="001258A4" w:rsidP="001258A4">
            <w:pPr>
              <w:pStyle w:val="ListParagraph"/>
              <w:numPr>
                <w:ilvl w:val="0"/>
                <w:numId w:val="14"/>
              </w:numPr>
            </w:pPr>
            <w:r>
              <w:t xml:space="preserve">Supervise groups during dives in open water conditions, ensuring </w:t>
            </w:r>
            <w:r w:rsidR="009C01A3">
              <w:t xml:space="preserve">the </w:t>
            </w:r>
            <w:r>
              <w:t>safety of scuba divers.</w:t>
            </w:r>
          </w:p>
          <w:p w14:paraId="3D52AA46" w14:textId="77777777" w:rsidR="001258A4" w:rsidRDefault="001258A4" w:rsidP="0016787C">
            <w:pPr>
              <w:pStyle w:val="Heading3"/>
              <w:contextualSpacing w:val="0"/>
              <w:outlineLvl w:val="2"/>
            </w:pPr>
          </w:p>
          <w:p w14:paraId="2C69B2BD" w14:textId="67E7A931" w:rsidR="0016787C" w:rsidRPr="00CF1A49" w:rsidRDefault="0016787C" w:rsidP="0016787C">
            <w:pPr>
              <w:pStyle w:val="Heading3"/>
              <w:contextualSpacing w:val="0"/>
              <w:outlineLvl w:val="2"/>
            </w:pPr>
            <w:r>
              <w:t xml:space="preserve">March 2022 </w:t>
            </w:r>
            <w:r w:rsidR="001B0FD4">
              <w:t>to</w:t>
            </w:r>
            <w:r>
              <w:t xml:space="preserve"> November 2022</w:t>
            </w:r>
          </w:p>
          <w:p w14:paraId="6DFAD213" w14:textId="2FA3F975" w:rsidR="0016787C" w:rsidRPr="00CF1A49" w:rsidRDefault="0016787C" w:rsidP="0016787C">
            <w:pPr>
              <w:pStyle w:val="Heading2"/>
              <w:contextualSpacing w:val="0"/>
              <w:outlineLvl w:val="1"/>
            </w:pPr>
            <w:r>
              <w:t xml:space="preserve">Executive </w:t>
            </w:r>
            <w:r w:rsidR="00426F2A">
              <w:t>Recruiter</w:t>
            </w:r>
            <w:r w:rsidRPr="00CF1A49">
              <w:t xml:space="preserve">, </w:t>
            </w:r>
            <w:r w:rsidRPr="0016787C">
              <w:rPr>
                <w:b w:val="0"/>
                <w:bCs/>
                <w:color w:val="000000" w:themeColor="text1"/>
              </w:rPr>
              <w:t>LHH</w:t>
            </w:r>
          </w:p>
          <w:p w14:paraId="0C2689B4" w14:textId="135147FD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full-cycle recruiting, including sourcing, interviewing, qualifying, and placement of a full range of IT and Non-IT candidates for contract, contract-to-hire, and </w:t>
            </w:r>
            <w:r w:rsidR="00426F2A">
              <w:t>direct-hire</w:t>
            </w:r>
            <w:r>
              <w:t xml:space="preserve"> positions.</w:t>
            </w:r>
          </w:p>
          <w:p w14:paraId="64443723" w14:textId="6A4DDEDC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Defining job descriptions, reviewing, and improving resume</w:t>
            </w:r>
            <w:r w:rsidR="00BC27DB">
              <w:t>s</w:t>
            </w:r>
            <w:r>
              <w:t>.</w:t>
            </w:r>
          </w:p>
          <w:p w14:paraId="546C3010" w14:textId="77777777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Collaborations with hiring managers to understand their hiring needs and goals.</w:t>
            </w:r>
          </w:p>
          <w:p w14:paraId="708596AE" w14:textId="26671FDC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Leverage multiple sourcing strategies and channels</w:t>
            </w:r>
            <w:r w:rsidR="00426F2A">
              <w:t>,</w:t>
            </w:r>
            <w:r>
              <w:t xml:space="preserve"> including external networks, job boards, and internal referrals</w:t>
            </w:r>
            <w:r w:rsidR="00426F2A">
              <w:t>,</w:t>
            </w:r>
            <w:r>
              <w:t xml:space="preserve"> to provide high-quality candidates for open positions.</w:t>
            </w:r>
          </w:p>
          <w:p w14:paraId="771F49FE" w14:textId="126AF56E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the preliminary candidate screening and communicating with all candidates </w:t>
            </w:r>
            <w:r w:rsidR="00426F2A">
              <w:t>regularly and</w:t>
            </w:r>
            <w:r>
              <w:t xml:space="preserve"> arranging and conducting interviews.</w:t>
            </w:r>
          </w:p>
          <w:p w14:paraId="3D13431F" w14:textId="77777777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Screening resumes, interviewing qualified candidates, evaluating skill level, managing offer process, reference checks, and making salary recommendations.</w:t>
            </w:r>
          </w:p>
          <w:p w14:paraId="19B3BB56" w14:textId="304814CB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the preliminary candidate screening and communicating with all candidates </w:t>
            </w:r>
            <w:r w:rsidR="00426F2A">
              <w:t>regularly and</w:t>
            </w:r>
            <w:r>
              <w:t xml:space="preserve"> arranging and conducting interviews.</w:t>
            </w:r>
          </w:p>
          <w:p w14:paraId="29C4759B" w14:textId="77777777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Screening resumes, interviewing qualified candidates, evaluating skill level, managing offer process, reference checks, and making salary recommendations.</w:t>
            </w:r>
          </w:p>
          <w:p w14:paraId="1BF124CC" w14:textId="522CF184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 xml:space="preserve">Responsible for checking references, </w:t>
            </w:r>
            <w:r w:rsidR="00426F2A">
              <w:t>negotiated</w:t>
            </w:r>
            <w:r>
              <w:t xml:space="preserve"> terms and rates for each project, </w:t>
            </w:r>
            <w:r w:rsidR="00426F2A">
              <w:t>coordinated</w:t>
            </w:r>
            <w:r>
              <w:t xml:space="preserve"> the interview process, </w:t>
            </w:r>
            <w:r w:rsidR="00426F2A">
              <w:t>extended</w:t>
            </w:r>
            <w:r>
              <w:t xml:space="preserve"> offers, and </w:t>
            </w:r>
            <w:r w:rsidR="00426F2A">
              <w:t>closed</w:t>
            </w:r>
            <w:r>
              <w:t xml:space="preserve"> candidates.</w:t>
            </w:r>
          </w:p>
          <w:p w14:paraId="577130CB" w14:textId="3D5447FE" w:rsidR="0016787C" w:rsidRDefault="0016787C" w:rsidP="0016787C">
            <w:pPr>
              <w:pStyle w:val="ListParagraph"/>
              <w:numPr>
                <w:ilvl w:val="0"/>
                <w:numId w:val="14"/>
              </w:numPr>
            </w:pPr>
            <w:r>
              <w:t>Engaged in creating and preparing work orders, vendor contracts, offer letters, experience letters, and relieving letters.</w:t>
            </w:r>
          </w:p>
          <w:p w14:paraId="7997FB64" w14:textId="77777777" w:rsidR="0016787C" w:rsidRDefault="0016787C" w:rsidP="0016787C"/>
          <w:p w14:paraId="1B6FE582" w14:textId="1B4A4CD1" w:rsidR="001D0BF1" w:rsidRPr="00CF1A49" w:rsidRDefault="000B3221" w:rsidP="001D0BF1">
            <w:pPr>
              <w:pStyle w:val="Heading3"/>
              <w:contextualSpacing w:val="0"/>
              <w:outlineLvl w:val="2"/>
            </w:pPr>
            <w:r>
              <w:t>November 2017</w:t>
            </w:r>
            <w:r w:rsidR="001D0BF1" w:rsidRPr="00CF1A49">
              <w:t xml:space="preserve"> </w:t>
            </w:r>
            <w:r w:rsidR="001B0FD4">
              <w:t>to</w:t>
            </w:r>
            <w:r w:rsidR="001D0BF1" w:rsidRPr="00CF1A49">
              <w:t xml:space="preserve"> </w:t>
            </w:r>
            <w:r>
              <w:t>september 2019</w:t>
            </w:r>
          </w:p>
          <w:p w14:paraId="2EC45A89" w14:textId="2FD4130E" w:rsidR="001D0BF1" w:rsidRPr="00CF1A49" w:rsidRDefault="005271EF" w:rsidP="001D0BF1">
            <w:pPr>
              <w:pStyle w:val="Heading2"/>
              <w:contextualSpacing w:val="0"/>
              <w:outlineLvl w:val="1"/>
            </w:pPr>
            <w:r>
              <w:t>Junior apprectice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Greenbrier resort</w:t>
            </w:r>
          </w:p>
          <w:p w14:paraId="11E0608B" w14:textId="77777777" w:rsidR="001E3120" w:rsidRDefault="005271EF" w:rsidP="00B30F5B">
            <w:pPr>
              <w:pStyle w:val="ListParagraph"/>
              <w:numPr>
                <w:ilvl w:val="0"/>
                <w:numId w:val="14"/>
              </w:numPr>
            </w:pPr>
            <w:r>
              <w:t>Responsible for assisting mentoring and training of line cooks through 20 food and beverage outlets and assisting leadership with disciplinary actions if necessary.</w:t>
            </w:r>
          </w:p>
          <w:p w14:paraId="3DD1F6FD" w14:textId="4DE26347" w:rsidR="005271EF" w:rsidRPr="00CF1A49" w:rsidRDefault="005271EF" w:rsidP="00B30F5B">
            <w:pPr>
              <w:pStyle w:val="ListParagraph"/>
              <w:numPr>
                <w:ilvl w:val="0"/>
                <w:numId w:val="14"/>
              </w:numPr>
            </w:pPr>
            <w:r>
              <w:t xml:space="preserve">Brought forth new ideas identifying different key elements of menu creation </w:t>
            </w:r>
            <w:r w:rsidR="000B3221">
              <w:t>with leadership in the Main Dining Room, serving 250 people a night on average.</w:t>
            </w:r>
          </w:p>
        </w:tc>
      </w:tr>
    </w:tbl>
    <w:p w14:paraId="70A3C5E1" w14:textId="77777777" w:rsidR="00EB1D6A" w:rsidRDefault="00EB1D6A">
      <w:r>
        <w:rPr>
          <w:b/>
          <w:caps/>
        </w:rPr>
        <w:br w:type="page"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46AED62B" w14:textId="77777777" w:rsidTr="00EB1D6A">
        <w:tc>
          <w:tcPr>
            <w:tcW w:w="9290" w:type="dxa"/>
            <w:tcMar>
              <w:top w:w="216" w:type="dxa"/>
            </w:tcMar>
          </w:tcPr>
          <w:p w14:paraId="18921C21" w14:textId="100AF166" w:rsidR="00F61DF9" w:rsidRPr="00CF1A49" w:rsidRDefault="000B3221" w:rsidP="00F61DF9">
            <w:pPr>
              <w:pStyle w:val="Heading3"/>
              <w:contextualSpacing w:val="0"/>
              <w:outlineLvl w:val="2"/>
            </w:pPr>
            <w:r>
              <w:lastRenderedPageBreak/>
              <w:t>november 2016</w:t>
            </w:r>
            <w:r w:rsidR="00F61DF9" w:rsidRPr="00CF1A49">
              <w:t xml:space="preserve"> </w:t>
            </w:r>
            <w:r w:rsidR="001B0FD4">
              <w:t>to</w:t>
            </w:r>
            <w:r w:rsidR="00F61DF9" w:rsidRPr="00CF1A49">
              <w:t xml:space="preserve"> </w:t>
            </w:r>
            <w:r>
              <w:t>september 2017</w:t>
            </w:r>
          </w:p>
          <w:p w14:paraId="384DD031" w14:textId="617AFC6E" w:rsidR="00F61DF9" w:rsidRPr="00CF1A49" w:rsidRDefault="000B3221" w:rsidP="00F61DF9">
            <w:pPr>
              <w:pStyle w:val="Heading2"/>
              <w:contextualSpacing w:val="0"/>
              <w:outlineLvl w:val="1"/>
            </w:pPr>
            <w:r>
              <w:t>Line Production Cook/Second cook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Universal</w:t>
            </w:r>
          </w:p>
          <w:p w14:paraId="1F2AB26D" w14:textId="77777777" w:rsidR="00F61DF9" w:rsidRDefault="000B3221" w:rsidP="00B30F5B">
            <w:pPr>
              <w:pStyle w:val="ListParagraph"/>
              <w:numPr>
                <w:ilvl w:val="0"/>
                <w:numId w:val="15"/>
              </w:numPr>
            </w:pPr>
            <w:r>
              <w:t>Mythos – Assisted leadership in maintaining standards in food preparation, serving 800-1200 guests daily.</w:t>
            </w:r>
          </w:p>
          <w:p w14:paraId="1C38B61A" w14:textId="5D0A26E1" w:rsidR="000B3221" w:rsidRDefault="000B3221" w:rsidP="00B30F5B">
            <w:pPr>
              <w:pStyle w:val="ListParagraph"/>
              <w:numPr>
                <w:ilvl w:val="0"/>
                <w:numId w:val="15"/>
              </w:numPr>
            </w:pPr>
            <w:r>
              <w:t xml:space="preserve">Kohola Reef Cabana – Worked with executive management with menu updates, food photographs, kitchen layout, and other tasks to ensure </w:t>
            </w:r>
            <w:r w:rsidR="00426F2A">
              <w:t xml:space="preserve">the </w:t>
            </w:r>
            <w:r>
              <w:t>successful opening of all food establishment venues in the Volcano Bay Theme Park.</w:t>
            </w:r>
          </w:p>
        </w:tc>
      </w:tr>
    </w:tbl>
    <w:sdt>
      <w:sdtPr>
        <w:alias w:val="Education:"/>
        <w:tag w:val="Education:"/>
        <w:id w:val="-1908763273"/>
        <w:placeholder>
          <w:docPart w:val="E3C0A73F21F44B0C91A44F02D920AA31"/>
        </w:placeholder>
        <w:temporary/>
        <w:showingPlcHdr/>
        <w15:appearance w15:val="hidden"/>
      </w:sdtPr>
      <w:sdtContent>
        <w:p w14:paraId="3C5AF77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A6B9979" w14:textId="77777777" w:rsidTr="00D37F17">
        <w:tc>
          <w:tcPr>
            <w:tcW w:w="9290" w:type="dxa"/>
          </w:tcPr>
          <w:p w14:paraId="08D4E495" w14:textId="0E256BA2" w:rsidR="001D0BF1" w:rsidRPr="00CF1A49" w:rsidRDefault="001B0FD4" w:rsidP="001D0BF1">
            <w:pPr>
              <w:pStyle w:val="Heading3"/>
              <w:contextualSpacing w:val="0"/>
              <w:outlineLvl w:val="2"/>
            </w:pPr>
            <w:r>
              <w:t xml:space="preserve">January 2021 to </w:t>
            </w:r>
            <w:r w:rsidR="005271EF">
              <w:t>December</w:t>
            </w:r>
            <w:r w:rsidR="001D0BF1" w:rsidRPr="00CF1A49">
              <w:t xml:space="preserve"> </w:t>
            </w:r>
            <w:r w:rsidR="005271EF">
              <w:t>2021</w:t>
            </w:r>
          </w:p>
          <w:p w14:paraId="6A51D2C3" w14:textId="7DBD329F" w:rsidR="001D0BF1" w:rsidRPr="00CF1A49" w:rsidRDefault="007059F9" w:rsidP="001D0BF1">
            <w:pPr>
              <w:pStyle w:val="Heading2"/>
              <w:contextualSpacing w:val="0"/>
              <w:outlineLvl w:val="1"/>
            </w:pPr>
            <w:r>
              <w:t xml:space="preserve">B.A.S. </w:t>
            </w:r>
            <w:r w:rsidR="005271EF">
              <w:t>Computer information systems technology</w:t>
            </w:r>
            <w:r w:rsidR="001D0BF1" w:rsidRPr="00CF1A49">
              <w:t xml:space="preserve">, </w:t>
            </w:r>
            <w:r w:rsidR="005271EF">
              <w:rPr>
                <w:rStyle w:val="SubtleReference"/>
              </w:rPr>
              <w:t>Eastern Florida state college</w:t>
            </w:r>
          </w:p>
          <w:p w14:paraId="598F21FC" w14:textId="273117E9" w:rsidR="007538DC" w:rsidRDefault="005271EF" w:rsidP="007538DC">
            <w:pPr>
              <w:contextualSpacing w:val="0"/>
            </w:pPr>
            <w:r>
              <w:t>Honors Grad</w:t>
            </w:r>
            <w:r w:rsidR="00D37F17">
              <w:t xml:space="preserve"> – 3.92</w:t>
            </w:r>
            <w:r>
              <w:t>, NSLS – President and Founder, Phi Theta Kappa, Technology Club – President</w:t>
            </w:r>
          </w:p>
          <w:p w14:paraId="5AD9325A" w14:textId="77777777" w:rsidR="001B0FD4" w:rsidRDefault="001B0FD4" w:rsidP="007538DC">
            <w:pPr>
              <w:contextualSpacing w:val="0"/>
            </w:pPr>
          </w:p>
          <w:p w14:paraId="596D9DAE" w14:textId="2DD674BA" w:rsidR="001B0FD4" w:rsidRPr="00CF1A49" w:rsidRDefault="001B0FD4" w:rsidP="001B0FD4">
            <w:pPr>
              <w:pStyle w:val="Heading3"/>
              <w:contextualSpacing w:val="0"/>
              <w:outlineLvl w:val="2"/>
            </w:pPr>
            <w:r>
              <w:t>January 2021 to December</w:t>
            </w:r>
            <w:r w:rsidRPr="00CF1A49">
              <w:t xml:space="preserve"> </w:t>
            </w:r>
            <w:r>
              <w:t>2021</w:t>
            </w:r>
          </w:p>
          <w:p w14:paraId="5D470722" w14:textId="73972F75" w:rsidR="001B0FD4" w:rsidRPr="00CF1A49" w:rsidRDefault="001B0FD4" w:rsidP="001B0FD4">
            <w:pPr>
              <w:pStyle w:val="Heading2"/>
              <w:contextualSpacing w:val="0"/>
              <w:outlineLvl w:val="1"/>
            </w:pPr>
            <w:r>
              <w:t>A.A. General Studies</w:t>
            </w:r>
            <w:r w:rsidRPr="00CF1A49">
              <w:t xml:space="preserve">, </w:t>
            </w:r>
            <w:r>
              <w:rPr>
                <w:rStyle w:val="SubtleReference"/>
              </w:rPr>
              <w:t>Eastern Florida state college</w:t>
            </w:r>
          </w:p>
          <w:p w14:paraId="600F6A3D" w14:textId="4B3571F1" w:rsidR="001B0FD4" w:rsidRPr="00CF1A49" w:rsidRDefault="001B0FD4" w:rsidP="001B0FD4">
            <w:pPr>
              <w:contextualSpacing w:val="0"/>
            </w:pPr>
            <w:r>
              <w:t>Honors Grad – 3.92, NSLS – President and Founder, Phi Theta Kappa, Technology Club – President</w:t>
            </w:r>
          </w:p>
        </w:tc>
      </w:tr>
      <w:tr w:rsidR="00D37F17" w:rsidRPr="00CF1A49" w14:paraId="1BB9BF4A" w14:textId="77777777" w:rsidTr="00D37F17">
        <w:tc>
          <w:tcPr>
            <w:tcW w:w="9290" w:type="dxa"/>
            <w:tcMar>
              <w:top w:w="216" w:type="dxa"/>
            </w:tcMar>
          </w:tcPr>
          <w:p w14:paraId="3FEC4064" w14:textId="059A6CB2" w:rsidR="00D37F17" w:rsidRPr="00CF1A49" w:rsidRDefault="001B0FD4" w:rsidP="00D37F17">
            <w:pPr>
              <w:pStyle w:val="Heading3"/>
              <w:contextualSpacing w:val="0"/>
              <w:outlineLvl w:val="2"/>
            </w:pPr>
            <w:r>
              <w:t xml:space="preserve">January 2020 to </w:t>
            </w:r>
            <w:r w:rsidR="00D37F17">
              <w:t>December</w:t>
            </w:r>
            <w:r w:rsidR="00D37F17" w:rsidRPr="00CF1A49">
              <w:t xml:space="preserve"> </w:t>
            </w:r>
            <w:r w:rsidR="00D37F17">
              <w:t>2020</w:t>
            </w:r>
          </w:p>
          <w:p w14:paraId="656F133E" w14:textId="09FD0065" w:rsidR="00D37F17" w:rsidRPr="00CF1A49" w:rsidRDefault="007059F9" w:rsidP="00D37F17">
            <w:pPr>
              <w:pStyle w:val="Heading2"/>
              <w:contextualSpacing w:val="0"/>
              <w:outlineLvl w:val="1"/>
            </w:pPr>
            <w:r>
              <w:t xml:space="preserve">A.S. </w:t>
            </w:r>
            <w:r w:rsidR="00426F2A">
              <w:t>Computer</w:t>
            </w:r>
            <w:r w:rsidR="00D37F17">
              <w:t xml:space="preserve"> Programming and analysis</w:t>
            </w:r>
            <w:r w:rsidR="00D37F17" w:rsidRPr="00CF1A49">
              <w:t xml:space="preserve">, </w:t>
            </w:r>
            <w:r w:rsidR="00D37F17">
              <w:rPr>
                <w:rStyle w:val="SubtleReference"/>
              </w:rPr>
              <w:t xml:space="preserve">eastern </w:t>
            </w:r>
            <w:r w:rsidR="00426F2A">
              <w:rPr>
                <w:rStyle w:val="SubtleReference"/>
              </w:rPr>
              <w:t>Florida</w:t>
            </w:r>
            <w:r w:rsidR="00D37F17">
              <w:rPr>
                <w:rStyle w:val="SubtleReference"/>
              </w:rPr>
              <w:t xml:space="preserve"> state college</w:t>
            </w:r>
          </w:p>
          <w:p w14:paraId="6335A2F7" w14:textId="26352230" w:rsidR="00D37F17" w:rsidRDefault="00D37F17" w:rsidP="00EB1D6A">
            <w:r>
              <w:t>Honors Grad – 4.0, NSLS – President and Founder, Phi Theta Kappa, Technology Club – President, Robotics Club – Secretary</w:t>
            </w:r>
          </w:p>
        </w:tc>
      </w:tr>
    </w:tbl>
    <w:p w14:paraId="6F3966C7" w14:textId="33641AA5" w:rsidR="009E32A9" w:rsidRPr="00CF1A49" w:rsidRDefault="009E32A9" w:rsidP="009E32A9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E32A9" w:rsidRPr="00CF1A49" w14:paraId="5EECA196" w14:textId="77777777" w:rsidTr="00C36C7D">
        <w:tc>
          <w:tcPr>
            <w:tcW w:w="9290" w:type="dxa"/>
          </w:tcPr>
          <w:p w14:paraId="3319C750" w14:textId="0BCF68A1" w:rsidR="00A165B6" w:rsidRPr="00CF1A49" w:rsidRDefault="00A165B6" w:rsidP="00A165B6">
            <w:pPr>
              <w:pStyle w:val="Heading3"/>
              <w:contextualSpacing w:val="0"/>
              <w:outlineLvl w:val="2"/>
            </w:pPr>
            <w:r>
              <w:t>Decem</w:t>
            </w:r>
            <w:r>
              <w:t>ber 2022 to December 2022</w:t>
            </w:r>
          </w:p>
          <w:p w14:paraId="7F001862" w14:textId="77777777" w:rsidR="00A165B6" w:rsidRPr="00CF1A49" w:rsidRDefault="00A165B6" w:rsidP="00A165B6">
            <w:pPr>
              <w:pStyle w:val="Heading2"/>
              <w:contextualSpacing w:val="0"/>
              <w:outlineLvl w:val="1"/>
            </w:pPr>
            <w:r>
              <w:t>Certificate of Completion</w:t>
            </w:r>
          </w:p>
          <w:p w14:paraId="31B451BB" w14:textId="2BAB8792" w:rsidR="00A165B6" w:rsidRPr="00A165B6" w:rsidRDefault="00A165B6" w:rsidP="00A165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proofErr w:type="spellStart"/>
            <w:r>
              <w:rPr>
                <w:b w:val="0"/>
                <w:bCs/>
                <w:caps w:val="0"/>
              </w:rPr>
              <w:t>freeCodeCamp</w:t>
            </w:r>
            <w:proofErr w:type="spellEnd"/>
            <w:r>
              <w:rPr>
                <w:b w:val="0"/>
                <w:bCs/>
                <w:caps w:val="0"/>
              </w:rPr>
              <w:t xml:space="preserve"> – </w:t>
            </w:r>
            <w:r>
              <w:rPr>
                <w:b w:val="0"/>
                <w:bCs/>
                <w:caps w:val="0"/>
              </w:rPr>
              <w:t>Responsive Web Design</w:t>
            </w:r>
          </w:p>
          <w:p w14:paraId="1DB50E2B" w14:textId="77777777" w:rsidR="00A165B6" w:rsidRDefault="00A165B6" w:rsidP="00BB1BB6">
            <w:pPr>
              <w:pStyle w:val="Heading3"/>
              <w:contextualSpacing w:val="0"/>
              <w:outlineLvl w:val="2"/>
            </w:pPr>
          </w:p>
          <w:p w14:paraId="59455EC5" w14:textId="6DB040DB" w:rsidR="00BB1BB6" w:rsidRPr="00CF1A49" w:rsidRDefault="007A4F4D" w:rsidP="00BB1BB6">
            <w:pPr>
              <w:pStyle w:val="Heading3"/>
              <w:contextualSpacing w:val="0"/>
              <w:outlineLvl w:val="2"/>
            </w:pPr>
            <w:r>
              <w:t>November</w:t>
            </w:r>
            <w:r w:rsidR="00BB1BB6">
              <w:t xml:space="preserve"> 202</w:t>
            </w:r>
            <w:r>
              <w:t>2</w:t>
            </w:r>
            <w:r w:rsidR="00BB1BB6">
              <w:t xml:space="preserve"> to </w:t>
            </w:r>
            <w:r w:rsidR="00951FE2">
              <w:t>December 2022</w:t>
            </w:r>
          </w:p>
          <w:p w14:paraId="555187CD" w14:textId="77777777" w:rsidR="00BB1BB6" w:rsidRPr="00CF1A49" w:rsidRDefault="00BB1BB6" w:rsidP="00BB1BB6">
            <w:pPr>
              <w:pStyle w:val="Heading2"/>
              <w:contextualSpacing w:val="0"/>
              <w:outlineLvl w:val="1"/>
            </w:pPr>
            <w:r>
              <w:t>Certificate of Completion</w:t>
            </w:r>
          </w:p>
          <w:p w14:paraId="6CA6670F" w14:textId="57244443" w:rsidR="00BB1BB6" w:rsidRDefault="007A4F4D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 xml:space="preserve">KO Tech Academy </w:t>
            </w:r>
            <w:r w:rsidR="00F31B48">
              <w:rPr>
                <w:b w:val="0"/>
                <w:bCs/>
                <w:caps w:val="0"/>
              </w:rPr>
              <w:t xml:space="preserve">– </w:t>
            </w:r>
            <w:r w:rsidR="00124F50">
              <w:rPr>
                <w:b w:val="0"/>
                <w:bCs/>
                <w:caps w:val="0"/>
              </w:rPr>
              <w:t>HTML5 and CSS3 Fundamentals</w:t>
            </w:r>
          </w:p>
          <w:p w14:paraId="46402A81" w14:textId="65371319" w:rsidR="00124F50" w:rsidRDefault="00124F50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 xml:space="preserve">KO Tech Academy </w:t>
            </w:r>
            <w:r w:rsidR="009C01A3">
              <w:rPr>
                <w:b w:val="0"/>
                <w:bCs/>
                <w:caps w:val="0"/>
              </w:rPr>
              <w:t>–</w:t>
            </w:r>
            <w:r>
              <w:rPr>
                <w:b w:val="0"/>
                <w:bCs/>
                <w:caps w:val="0"/>
              </w:rPr>
              <w:t xml:space="preserve"> </w:t>
            </w:r>
            <w:r w:rsidR="009C01A3">
              <w:rPr>
                <w:b w:val="0"/>
                <w:bCs/>
                <w:caps w:val="0"/>
              </w:rPr>
              <w:t>Introduction to Python</w:t>
            </w:r>
          </w:p>
          <w:p w14:paraId="38426D6B" w14:textId="063FBD93" w:rsidR="009C01A3" w:rsidRDefault="009C01A3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KO Tech Academy – Java Programming</w:t>
            </w:r>
          </w:p>
          <w:p w14:paraId="156D1DE6" w14:textId="30A3DC2C" w:rsidR="009C01A3" w:rsidRDefault="009C01A3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KO Tech Academy – JavaScript Essentials</w:t>
            </w:r>
          </w:p>
          <w:p w14:paraId="214742A3" w14:textId="5583DD67" w:rsidR="009C01A3" w:rsidRDefault="009C01A3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KO Tech Academy – Microsoft 70:480: Programming in HTML5 with JavaScript and CSS3</w:t>
            </w:r>
          </w:p>
          <w:p w14:paraId="0CA7C2B7" w14:textId="5AB4943F" w:rsidR="009C01A3" w:rsidRPr="007A4F4D" w:rsidRDefault="009C01A3" w:rsidP="00BB1BB6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</w:rPr>
            </w:pPr>
            <w:r>
              <w:rPr>
                <w:b w:val="0"/>
                <w:bCs/>
                <w:caps w:val="0"/>
              </w:rPr>
              <w:t>KO Tech Academy – Microsoft ASP.NET MVC</w:t>
            </w:r>
          </w:p>
          <w:p w14:paraId="34206166" w14:textId="77777777" w:rsidR="00BB1BB6" w:rsidRDefault="00BB1BB6" w:rsidP="00C36C7D">
            <w:pPr>
              <w:pStyle w:val="Heading3"/>
              <w:contextualSpacing w:val="0"/>
              <w:outlineLvl w:val="2"/>
            </w:pPr>
          </w:p>
          <w:p w14:paraId="0828D051" w14:textId="46CCA69B" w:rsidR="009E32A9" w:rsidRPr="00CF1A49" w:rsidRDefault="00BB1BB6" w:rsidP="00C36C7D">
            <w:pPr>
              <w:pStyle w:val="Heading3"/>
              <w:contextualSpacing w:val="0"/>
              <w:outlineLvl w:val="2"/>
            </w:pPr>
            <w:r>
              <w:t xml:space="preserve">February 2021 to </w:t>
            </w:r>
            <w:r w:rsidR="005864E4">
              <w:t>March 2021</w:t>
            </w:r>
          </w:p>
          <w:p w14:paraId="20CC55D2" w14:textId="6D26F683" w:rsidR="009E32A9" w:rsidRPr="00CF1A49" w:rsidRDefault="00216C43" w:rsidP="00C36C7D">
            <w:pPr>
              <w:pStyle w:val="Heading2"/>
              <w:contextualSpacing w:val="0"/>
              <w:outlineLvl w:val="1"/>
            </w:pPr>
            <w:r>
              <w:t>Certificate of Completion</w:t>
            </w:r>
          </w:p>
          <w:p w14:paraId="73174630" w14:textId="4B766A9A" w:rsidR="00931772" w:rsidRPr="00CF1A49" w:rsidRDefault="00216C43" w:rsidP="00C36C7D">
            <w:pPr>
              <w:contextualSpacing w:val="0"/>
            </w:pPr>
            <w:r>
              <w:t>The Complete 2021 Web Development Bootcamp – Dr, Angela Yu</w:t>
            </w:r>
          </w:p>
        </w:tc>
      </w:tr>
    </w:tbl>
    <w:sdt>
      <w:sdtPr>
        <w:alias w:val="Skills:"/>
        <w:tag w:val="Skills:"/>
        <w:id w:val="-1392877668"/>
        <w:placeholder>
          <w:docPart w:val="31941A407E914F91B5A5E666360ED53C"/>
        </w:placeholder>
        <w:temporary/>
        <w:showingPlcHdr/>
        <w15:appearance w15:val="hidden"/>
      </w:sdtPr>
      <w:sdtContent>
        <w:p w14:paraId="5CB25131" w14:textId="3C83D7AB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25391110" w14:textId="77777777" w:rsidR="008733B7" w:rsidRDefault="008733B7" w:rsidP="006E1507">
      <w:pPr>
        <w:pStyle w:val="ListBullet"/>
        <w:sectPr w:rsidR="008733B7" w:rsidSect="005A1B10">
          <w:footerReference w:type="default" r:id="rId10"/>
          <w:headerReference w:type="first" r:id="rId11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468EEBF7" w14:textId="364F0119" w:rsidR="00316294" w:rsidRDefault="007A4F4D" w:rsidP="00316294">
      <w:pPr>
        <w:pStyle w:val="ListBullet"/>
      </w:pPr>
      <w:r>
        <w:lastRenderedPageBreak/>
        <w:t xml:space="preserve">Technologies: </w:t>
      </w:r>
      <w:r w:rsidR="00316294">
        <w:t xml:space="preserve">HTML, CSS, JavaScript, MongoDB, Express.JS, React, Node.JS, .NET 6, ASP.NET, ASP.NET MVC, Razor/Blazor, Bootstrap, Material-UI, Embedded JavaScript, Python, </w:t>
      </w:r>
      <w:r>
        <w:t>Java, Kotlin, SQL, C++, C#</w:t>
      </w:r>
    </w:p>
    <w:p w14:paraId="39B5AE09" w14:textId="2578005E" w:rsidR="007A4F4D" w:rsidRDefault="007A4F4D" w:rsidP="00EB1D6A">
      <w:pPr>
        <w:pStyle w:val="ListBullet"/>
        <w:sectPr w:rsidR="007A4F4D" w:rsidSect="002E0293"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  <w:r>
        <w:t xml:space="preserve">IDEs: </w:t>
      </w:r>
      <w:r w:rsidR="00656CC3">
        <w:t xml:space="preserve">IntelliJ IDEA, Eclipse, Unity, VS Code, Visual Studio 2015/2019/2022, </w:t>
      </w:r>
      <w:r w:rsidR="00EB1D6A">
        <w:t xml:space="preserve">Android Studio, </w:t>
      </w:r>
      <w:proofErr w:type="spellStart"/>
      <w:r w:rsidR="00EB1D6A">
        <w:t>Jupyter</w:t>
      </w:r>
      <w:proofErr w:type="spellEnd"/>
      <w:r w:rsidR="00EB1D6A">
        <w:t xml:space="preserve"> Notebook, Spyder, Sublime Text, </w:t>
      </w:r>
      <w:proofErr w:type="spellStart"/>
      <w:r w:rsidR="00EB1D6A">
        <w:t>CodeBlocks</w:t>
      </w:r>
      <w:proofErr w:type="spellEnd"/>
    </w:p>
    <w:p w14:paraId="38B583A4" w14:textId="77777777" w:rsidR="00316294" w:rsidRPr="006E1507" w:rsidRDefault="00316294" w:rsidP="00A165B6">
      <w:pPr>
        <w:pStyle w:val="ListBullet"/>
        <w:numPr>
          <w:ilvl w:val="0"/>
          <w:numId w:val="0"/>
        </w:numPr>
      </w:pPr>
    </w:p>
    <w:sectPr w:rsidR="00316294" w:rsidRPr="006E1507" w:rsidSect="008733B7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E2C9" w14:textId="77777777" w:rsidR="008E166E" w:rsidRDefault="008E166E" w:rsidP="0068194B">
      <w:r>
        <w:separator/>
      </w:r>
    </w:p>
    <w:p w14:paraId="0E89352E" w14:textId="77777777" w:rsidR="008E166E" w:rsidRDefault="008E166E"/>
    <w:p w14:paraId="40C9D870" w14:textId="77777777" w:rsidR="008E166E" w:rsidRDefault="008E166E"/>
  </w:endnote>
  <w:endnote w:type="continuationSeparator" w:id="0">
    <w:p w14:paraId="65B860A7" w14:textId="77777777" w:rsidR="008E166E" w:rsidRDefault="008E166E" w:rsidP="0068194B">
      <w:r>
        <w:continuationSeparator/>
      </w:r>
    </w:p>
    <w:p w14:paraId="6D60D782" w14:textId="77777777" w:rsidR="008E166E" w:rsidRDefault="008E166E"/>
    <w:p w14:paraId="37388532" w14:textId="77777777" w:rsidR="008E166E" w:rsidRDefault="008E16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0294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5BBA" w14:textId="77777777" w:rsidR="008E166E" w:rsidRDefault="008E166E" w:rsidP="0068194B">
      <w:r>
        <w:separator/>
      </w:r>
    </w:p>
    <w:p w14:paraId="0FBBC0D8" w14:textId="77777777" w:rsidR="008E166E" w:rsidRDefault="008E166E"/>
    <w:p w14:paraId="30E1E2E1" w14:textId="77777777" w:rsidR="008E166E" w:rsidRDefault="008E166E"/>
  </w:footnote>
  <w:footnote w:type="continuationSeparator" w:id="0">
    <w:p w14:paraId="26D9892C" w14:textId="77777777" w:rsidR="008E166E" w:rsidRDefault="008E166E" w:rsidP="0068194B">
      <w:r>
        <w:continuationSeparator/>
      </w:r>
    </w:p>
    <w:p w14:paraId="02703328" w14:textId="77777777" w:rsidR="008E166E" w:rsidRDefault="008E166E"/>
    <w:p w14:paraId="256734AA" w14:textId="77777777" w:rsidR="008E166E" w:rsidRDefault="008E16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A01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257716" wp14:editId="4C5657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BAEE11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4B0B8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8867C6E"/>
    <w:multiLevelType w:val="hybridMultilevel"/>
    <w:tmpl w:val="CC06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AE1E8C"/>
    <w:multiLevelType w:val="hybridMultilevel"/>
    <w:tmpl w:val="32148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15250395">
    <w:abstractNumId w:val="9"/>
  </w:num>
  <w:num w:numId="2" w16cid:durableId="1520200630">
    <w:abstractNumId w:val="8"/>
  </w:num>
  <w:num w:numId="3" w16cid:durableId="1413968495">
    <w:abstractNumId w:val="7"/>
  </w:num>
  <w:num w:numId="4" w16cid:durableId="668171557">
    <w:abstractNumId w:val="6"/>
  </w:num>
  <w:num w:numId="5" w16cid:durableId="340161563">
    <w:abstractNumId w:val="11"/>
  </w:num>
  <w:num w:numId="6" w16cid:durableId="440877895">
    <w:abstractNumId w:val="3"/>
  </w:num>
  <w:num w:numId="7" w16cid:durableId="744181706">
    <w:abstractNumId w:val="12"/>
  </w:num>
  <w:num w:numId="8" w16cid:durableId="10574924">
    <w:abstractNumId w:val="2"/>
  </w:num>
  <w:num w:numId="9" w16cid:durableId="1997873604">
    <w:abstractNumId w:val="14"/>
  </w:num>
  <w:num w:numId="10" w16cid:durableId="704141179">
    <w:abstractNumId w:val="5"/>
  </w:num>
  <w:num w:numId="11" w16cid:durableId="243538778">
    <w:abstractNumId w:val="4"/>
  </w:num>
  <w:num w:numId="12" w16cid:durableId="1926304352">
    <w:abstractNumId w:val="1"/>
  </w:num>
  <w:num w:numId="13" w16cid:durableId="1487043722">
    <w:abstractNumId w:val="0"/>
  </w:num>
  <w:num w:numId="14" w16cid:durableId="172382202">
    <w:abstractNumId w:val="13"/>
  </w:num>
  <w:num w:numId="15" w16cid:durableId="1377270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LW0MDaytDQyMjNS0lEKTi0uzszPAykwqQUAekbQxCwAAAA="/>
  </w:docVars>
  <w:rsids>
    <w:rsidRoot w:val="005271EF"/>
    <w:rsid w:val="000001EF"/>
    <w:rsid w:val="00007322"/>
    <w:rsid w:val="00007728"/>
    <w:rsid w:val="00022EB2"/>
    <w:rsid w:val="00024584"/>
    <w:rsid w:val="00024730"/>
    <w:rsid w:val="00055E95"/>
    <w:rsid w:val="0007021F"/>
    <w:rsid w:val="00093A00"/>
    <w:rsid w:val="000A7A03"/>
    <w:rsid w:val="000B2BA5"/>
    <w:rsid w:val="000B3221"/>
    <w:rsid w:val="000F2F8C"/>
    <w:rsid w:val="0010006E"/>
    <w:rsid w:val="001045A8"/>
    <w:rsid w:val="00114A91"/>
    <w:rsid w:val="00124F50"/>
    <w:rsid w:val="001258A4"/>
    <w:rsid w:val="001427E1"/>
    <w:rsid w:val="00163668"/>
    <w:rsid w:val="0016787C"/>
    <w:rsid w:val="00171566"/>
    <w:rsid w:val="00174676"/>
    <w:rsid w:val="001755A8"/>
    <w:rsid w:val="00184014"/>
    <w:rsid w:val="00192008"/>
    <w:rsid w:val="001B0FD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C4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61C"/>
    <w:rsid w:val="00297F18"/>
    <w:rsid w:val="002A1945"/>
    <w:rsid w:val="002B2958"/>
    <w:rsid w:val="002B3FC8"/>
    <w:rsid w:val="002D23C5"/>
    <w:rsid w:val="002D6137"/>
    <w:rsid w:val="002E0293"/>
    <w:rsid w:val="002E7E61"/>
    <w:rsid w:val="002F05E5"/>
    <w:rsid w:val="002F254D"/>
    <w:rsid w:val="002F30E4"/>
    <w:rsid w:val="00307140"/>
    <w:rsid w:val="00316294"/>
    <w:rsid w:val="00316DFF"/>
    <w:rsid w:val="00325B57"/>
    <w:rsid w:val="00336056"/>
    <w:rsid w:val="003544E1"/>
    <w:rsid w:val="00355CF5"/>
    <w:rsid w:val="00366398"/>
    <w:rsid w:val="00381BC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F2A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1EF"/>
    <w:rsid w:val="00566A35"/>
    <w:rsid w:val="0056701E"/>
    <w:rsid w:val="005740D7"/>
    <w:rsid w:val="005864E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6CC3"/>
    <w:rsid w:val="006618E9"/>
    <w:rsid w:val="0068194B"/>
    <w:rsid w:val="0068440E"/>
    <w:rsid w:val="00692703"/>
    <w:rsid w:val="006A1962"/>
    <w:rsid w:val="006B5D48"/>
    <w:rsid w:val="006B7D7B"/>
    <w:rsid w:val="006C1A5E"/>
    <w:rsid w:val="006D65FA"/>
    <w:rsid w:val="006E1507"/>
    <w:rsid w:val="007059F9"/>
    <w:rsid w:val="00712D8B"/>
    <w:rsid w:val="00724ECB"/>
    <w:rsid w:val="007273B7"/>
    <w:rsid w:val="00733E0A"/>
    <w:rsid w:val="0074403D"/>
    <w:rsid w:val="00746D44"/>
    <w:rsid w:val="007538DC"/>
    <w:rsid w:val="00757803"/>
    <w:rsid w:val="0079206B"/>
    <w:rsid w:val="00796076"/>
    <w:rsid w:val="007A4F4D"/>
    <w:rsid w:val="007C0566"/>
    <w:rsid w:val="007C606B"/>
    <w:rsid w:val="007D66BB"/>
    <w:rsid w:val="007E6A61"/>
    <w:rsid w:val="00801140"/>
    <w:rsid w:val="00803404"/>
    <w:rsid w:val="00834955"/>
    <w:rsid w:val="00855B59"/>
    <w:rsid w:val="00860461"/>
    <w:rsid w:val="0086487C"/>
    <w:rsid w:val="00870B20"/>
    <w:rsid w:val="008733B7"/>
    <w:rsid w:val="008829F8"/>
    <w:rsid w:val="00885897"/>
    <w:rsid w:val="008A6538"/>
    <w:rsid w:val="008C7056"/>
    <w:rsid w:val="008E166E"/>
    <w:rsid w:val="008F3B14"/>
    <w:rsid w:val="00901899"/>
    <w:rsid w:val="0090344B"/>
    <w:rsid w:val="00905715"/>
    <w:rsid w:val="0091321E"/>
    <w:rsid w:val="00913946"/>
    <w:rsid w:val="0092726B"/>
    <w:rsid w:val="00931772"/>
    <w:rsid w:val="009361BA"/>
    <w:rsid w:val="00944F78"/>
    <w:rsid w:val="009510E7"/>
    <w:rsid w:val="00951FE2"/>
    <w:rsid w:val="00952C89"/>
    <w:rsid w:val="009571D8"/>
    <w:rsid w:val="009650EA"/>
    <w:rsid w:val="0097790C"/>
    <w:rsid w:val="0098506E"/>
    <w:rsid w:val="009A218E"/>
    <w:rsid w:val="009A44CE"/>
    <w:rsid w:val="009C01A3"/>
    <w:rsid w:val="009C4DFC"/>
    <w:rsid w:val="009D44F8"/>
    <w:rsid w:val="009E3160"/>
    <w:rsid w:val="009E32A9"/>
    <w:rsid w:val="009E4CF1"/>
    <w:rsid w:val="009F220C"/>
    <w:rsid w:val="009F3B05"/>
    <w:rsid w:val="009F4931"/>
    <w:rsid w:val="00A14534"/>
    <w:rsid w:val="00A165B6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0F5B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1BB6"/>
    <w:rsid w:val="00BB4E51"/>
    <w:rsid w:val="00BC27DB"/>
    <w:rsid w:val="00BC7DCA"/>
    <w:rsid w:val="00BD431F"/>
    <w:rsid w:val="00BE423E"/>
    <w:rsid w:val="00BF61AC"/>
    <w:rsid w:val="00C278BA"/>
    <w:rsid w:val="00C47FA6"/>
    <w:rsid w:val="00C57FC6"/>
    <w:rsid w:val="00C66A7D"/>
    <w:rsid w:val="00C75F6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37F17"/>
    <w:rsid w:val="00D66A52"/>
    <w:rsid w:val="00D66EFA"/>
    <w:rsid w:val="00D72A2D"/>
    <w:rsid w:val="00D7373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D6A"/>
    <w:rsid w:val="00EC1351"/>
    <w:rsid w:val="00EC4CBF"/>
    <w:rsid w:val="00EE2CA8"/>
    <w:rsid w:val="00EE3C0D"/>
    <w:rsid w:val="00EF17E8"/>
    <w:rsid w:val="00EF51D9"/>
    <w:rsid w:val="00F130DD"/>
    <w:rsid w:val="00F24884"/>
    <w:rsid w:val="00F31B48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D32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26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danielwernz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dwernzcv.azurewebsites.ne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er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A4FEC35EF94D2E8BFB7A9C4DF1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574A2-8949-472F-9EC2-DFA5C88C00F5}"/>
      </w:docPartPr>
      <w:docPartBody>
        <w:p w:rsidR="00D2647B" w:rsidRDefault="001643C6">
          <w:pPr>
            <w:pStyle w:val="2EA4FEC35EF94D2E8BFB7A9C4DF19503"/>
          </w:pPr>
          <w:r w:rsidRPr="00CF1A49">
            <w:t>·</w:t>
          </w:r>
        </w:p>
      </w:docPartBody>
    </w:docPart>
    <w:docPart>
      <w:docPartPr>
        <w:name w:val="816925C4C6DE4BC0AE96E66CAA76F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6B115-DEF5-4910-A6C6-7D1C56492A3C}"/>
      </w:docPartPr>
      <w:docPartBody>
        <w:p w:rsidR="00D2647B" w:rsidRDefault="001643C6">
          <w:pPr>
            <w:pStyle w:val="816925C4C6DE4BC0AE96E66CAA76FCBB"/>
          </w:pPr>
          <w:r w:rsidRPr="00CF1A49">
            <w:t>·</w:t>
          </w:r>
        </w:p>
      </w:docPartBody>
    </w:docPart>
    <w:docPart>
      <w:docPartPr>
        <w:name w:val="0D0E560E2503464BA0E75E081086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D4BCA-83CA-43D0-AD7D-482D9C7AE79F}"/>
      </w:docPartPr>
      <w:docPartBody>
        <w:p w:rsidR="00D2647B" w:rsidRDefault="001643C6">
          <w:pPr>
            <w:pStyle w:val="0D0E560E2503464BA0E75E081086A109"/>
          </w:pPr>
          <w:r w:rsidRPr="00CF1A49">
            <w:t>Experience</w:t>
          </w:r>
        </w:p>
      </w:docPartBody>
    </w:docPart>
    <w:docPart>
      <w:docPartPr>
        <w:name w:val="E3C0A73F21F44B0C91A44F02D920A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872D7-5F01-4312-B036-433909A9BBE9}"/>
      </w:docPartPr>
      <w:docPartBody>
        <w:p w:rsidR="00D2647B" w:rsidRDefault="001643C6">
          <w:pPr>
            <w:pStyle w:val="E3C0A73F21F44B0C91A44F02D920AA31"/>
          </w:pPr>
          <w:r w:rsidRPr="00CF1A49">
            <w:t>Education</w:t>
          </w:r>
        </w:p>
      </w:docPartBody>
    </w:docPart>
    <w:docPart>
      <w:docPartPr>
        <w:name w:val="31941A407E914F91B5A5E666360E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E2DFD-B0B6-4C76-B848-2EFB42FC3EED}"/>
      </w:docPartPr>
      <w:docPartBody>
        <w:p w:rsidR="00D2647B" w:rsidRDefault="001643C6">
          <w:pPr>
            <w:pStyle w:val="31941A407E914F91B5A5E666360ED53C"/>
          </w:pPr>
          <w:r w:rsidRPr="00CF1A49">
            <w:t>Skills</w:t>
          </w:r>
        </w:p>
      </w:docPartBody>
    </w:docPart>
    <w:docPart>
      <w:docPartPr>
        <w:name w:val="2F346E4427C949F59365E82A85EA1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61A8-A986-455B-8673-F1490D947AD9}"/>
      </w:docPartPr>
      <w:docPartBody>
        <w:p w:rsidR="003651D3" w:rsidRDefault="00161FD6" w:rsidP="00161FD6">
          <w:pPr>
            <w:pStyle w:val="2F346E4427C949F59365E82A85EA1B6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B"/>
    <w:rsid w:val="00161FD6"/>
    <w:rsid w:val="001643C6"/>
    <w:rsid w:val="003651D3"/>
    <w:rsid w:val="00450478"/>
    <w:rsid w:val="005A4723"/>
    <w:rsid w:val="00632DEE"/>
    <w:rsid w:val="009559F2"/>
    <w:rsid w:val="00D2647B"/>
    <w:rsid w:val="00D912A6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EA4FEC35EF94D2E8BFB7A9C4DF19503">
    <w:name w:val="2EA4FEC35EF94D2E8BFB7A9C4DF19503"/>
  </w:style>
  <w:style w:type="paragraph" w:customStyle="1" w:styleId="816925C4C6DE4BC0AE96E66CAA76FCBB">
    <w:name w:val="816925C4C6DE4BC0AE96E66CAA76FCBB"/>
  </w:style>
  <w:style w:type="paragraph" w:customStyle="1" w:styleId="0D0E560E2503464BA0E75E081086A109">
    <w:name w:val="0D0E560E2503464BA0E75E081086A10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3C0A73F21F44B0C91A44F02D920AA31">
    <w:name w:val="E3C0A73F21F44B0C91A44F02D920AA31"/>
  </w:style>
  <w:style w:type="paragraph" w:customStyle="1" w:styleId="31941A407E914F91B5A5E666360ED53C">
    <w:name w:val="31941A407E914F91B5A5E666360ED53C"/>
  </w:style>
  <w:style w:type="paragraph" w:customStyle="1" w:styleId="2F346E4427C949F59365E82A85EA1B65">
    <w:name w:val="2F346E4427C949F59365E82A85EA1B65"/>
    <w:rsid w:val="00161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7F95-E4BC-41F5-ADC0-EEF1F639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2022-11-07T15:48:00Z</dcterms:created>
  <dcterms:modified xsi:type="dcterms:W3CDTF">2022-12-25T20:56:00Z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871d53f027b284ded859be7ee2595139e4cbd05a4afeb11a0eef2835ce55f737</vt:lpwstr>
  </property>
</Properties>
</file>